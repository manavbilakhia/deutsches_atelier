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6F54A1A9" w14:textId="37C494B8" w:rsidR="00E557F0" w:rsidRDefault="0030783C">
          <w:pPr>
            <w:pStyle w:val="Logo"/>
          </w:pPr>
          <w:sdt>
            <w:sdtPr>
              <w:rPr>
                <w:noProof/>
              </w:rPr>
              <w:alias w:val="Click icon at right to replace logo"/>
              <w:tag w:val="Click icon at right to replace logo"/>
              <w:id w:val="-2090688503"/>
              <w:picture/>
            </w:sdtPr>
            <w:sdtContent>
              <w:r w:rsidRPr="0030783C">
                <w:rPr>
                  <w:noProof/>
                </w:rPr>
                <w:drawing>
                  <wp:inline distT="0" distB="0" distL="0" distR="0" wp14:anchorId="638B0E8E" wp14:editId="68ADD7A6">
                    <wp:extent cx="2114550" cy="1104900"/>
                    <wp:effectExtent l="0" t="0" r="0" b="0"/>
                    <wp:docPr id="1" name="Picture 1" descr="C:\Users\lg\Desktop\Swati\log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lg\Desktop\Swati\log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14550" cy="110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1CCACE47" w14:textId="77777777" w:rsidR="00E557F0" w:rsidRDefault="00E557F0"/>
        <w:tbl>
          <w:tblPr>
            <w:tblpPr w:leftFromText="187" w:rightFromText="187" w:vertAnchor="page" w:horzAnchor="margin" w:tblpXSpec="center" w:tblpY="6663"/>
            <w:tblW w:w="4000" w:type="pct"/>
            <w:tblBorders>
              <w:left w:val="single" w:sz="12" w:space="0" w:color="5B9BD5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720D6" w:rsidRPr="00CA2E37" w14:paraId="71B37764" w14:textId="77777777" w:rsidTr="00F720D6">
            <w:sdt>
              <w:sdtPr>
                <w:rPr>
                  <w:rFonts w:ascii="Calibri" w:eastAsia="Times New Roman" w:hAnsi="Calibri" w:cs="Times New Roman"/>
                  <w:color w:val="2E74B5"/>
                  <w:sz w:val="24"/>
                  <w:szCs w:val="24"/>
                  <w:lang w:val="en-IN" w:eastAsia="en-US"/>
                </w:rPr>
                <w:alias w:val="Company"/>
                <w:id w:val="13406915"/>
                <w:placeholder>
                  <w:docPart w:val="8B211AA0679E492EBD1C6F555BA9CF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583344" w14:textId="77777777" w:rsidR="00F720D6" w:rsidRPr="00CA2E37" w:rsidRDefault="00F720D6" w:rsidP="00F720D6">
                    <w:pPr>
                      <w:spacing w:after="0" w:line="240" w:lineRule="auto"/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2"/>
                        <w:lang w:val="en-IN" w:eastAsia="en-US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4"/>
                        <w:lang w:val="en-IN" w:eastAsia="en-US"/>
                      </w:rPr>
                      <w:t>LocationGuru Solutions</w:t>
                    </w:r>
                  </w:p>
                </w:tc>
              </w:sdtContent>
            </w:sdt>
          </w:tr>
          <w:tr w:rsidR="00F720D6" w:rsidRPr="00CA2E37" w14:paraId="25FC163F" w14:textId="77777777" w:rsidTr="00F720D6">
            <w:tc>
              <w:tcPr>
                <w:tcW w:w="7476" w:type="dxa"/>
              </w:tcPr>
              <w:sdt>
                <w:sdtPr>
                  <w:rPr>
                    <w:rFonts w:ascii="Calibri Light" w:eastAsia="Times New Roman" w:hAnsi="Calibri Light" w:cs="Times New Roman"/>
                    <w:color w:val="5B9BD5"/>
                    <w:sz w:val="88"/>
                    <w:szCs w:val="88"/>
                    <w:lang w:val="en-IN" w:eastAsia="en-US"/>
                  </w:rPr>
                  <w:alias w:val="Title"/>
                  <w:id w:val="13406919"/>
                  <w:placeholder>
                    <w:docPart w:val="7C8994FCBE764FABBC69974960B008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CF8204E" w14:textId="77777777" w:rsidR="00F720D6" w:rsidRPr="00CA2E37" w:rsidRDefault="008928D3" w:rsidP="008928D3">
                    <w:pPr>
                      <w:spacing w:after="0" w:line="216" w:lineRule="auto"/>
                      <w:rPr>
                        <w:rFonts w:ascii="Calibri Light" w:eastAsia="Times New Roman" w:hAnsi="Calibri Light" w:cs="Times New Roman"/>
                        <w:color w:val="5B9BD5"/>
                        <w:sz w:val="88"/>
                        <w:szCs w:val="88"/>
                        <w:lang w:val="en-IN" w:eastAsia="en-US"/>
                      </w:rPr>
                    </w:pPr>
                    <w:r>
                      <w:rPr>
                        <w:rFonts w:ascii="Calibri Light" w:eastAsia="Times New Roman" w:hAnsi="Calibri Light" w:cs="Times New Roman"/>
                        <w:color w:val="5B9BD5"/>
                        <w:sz w:val="88"/>
                        <w:szCs w:val="88"/>
                        <w:lang w:val="en-IN" w:eastAsia="en-US"/>
                      </w:rPr>
                      <w:t>Interview Assignment</w:t>
                    </w:r>
                  </w:p>
                </w:sdtContent>
              </w:sdt>
            </w:tc>
          </w:tr>
          <w:tr w:rsidR="00F720D6" w:rsidRPr="00CA2E37" w14:paraId="175DDC4B" w14:textId="77777777" w:rsidTr="00F720D6">
            <w:sdt>
              <w:sdtPr>
                <w:rPr>
                  <w:rFonts w:ascii="Calibri" w:eastAsia="Times New Roman" w:hAnsi="Calibri" w:cs="Times New Roman"/>
                  <w:color w:val="2E74B5"/>
                  <w:sz w:val="24"/>
                  <w:szCs w:val="24"/>
                  <w:lang w:val="en-IN" w:eastAsia="en-US"/>
                </w:rPr>
                <w:alias w:val="Subtitle"/>
                <w:id w:val="13406923"/>
                <w:placeholder>
                  <w:docPart w:val="53CDDB4DC9434C32AD55A7CB3DA2F4A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EE346B" w14:textId="77777777" w:rsidR="00F720D6" w:rsidRPr="00CA2E37" w:rsidRDefault="00653747" w:rsidP="008928D3">
                    <w:pPr>
                      <w:spacing w:after="0" w:line="240" w:lineRule="auto"/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2"/>
                        <w:lang w:val="en-IN" w:eastAsia="en-US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4"/>
                        <w:lang w:val="en-IN" w:eastAsia="en-US"/>
                      </w:rPr>
                      <w:t xml:space="preserve">Software Engineer </w:t>
                    </w:r>
                    <w:r w:rsidRPr="00BA0CB8"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4"/>
                        <w:lang w:val="en-IN" w:eastAsia="en-US"/>
                      </w:rPr>
                      <w:t>Traine</w:t>
                    </w:r>
                    <w:r w:rsidR="00BF603D"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4"/>
                        <w:lang w:val="en-IN" w:eastAsia="en-US"/>
                      </w:rPr>
                      <w:t xml:space="preserve">e </w:t>
                    </w:r>
                    <w:r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4"/>
                        <w:lang w:val="en-IN" w:eastAsia="en-US"/>
                      </w:rPr>
                      <w:t>[Server-Side Development]</w:t>
                    </w:r>
                  </w:p>
                </w:tc>
              </w:sdtContent>
            </w:sdt>
          </w:tr>
        </w:tbl>
        <w:p w14:paraId="06D8E08C" w14:textId="77777777" w:rsidR="00E557F0" w:rsidRDefault="00F21E4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242852" w:themeColor="text2"/>
          <w:sz w:val="20"/>
          <w:szCs w:val="20"/>
        </w:rPr>
        <w:id w:val="-945162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2B1048" w14:textId="77777777" w:rsidR="00A151A4" w:rsidRDefault="00877F39">
          <w:pPr>
            <w:pStyle w:val="TOCHeading"/>
          </w:pPr>
          <w:r>
            <w:t xml:space="preserve">Table of </w:t>
          </w:r>
          <w:r w:rsidR="00A151A4">
            <w:t>Contents</w:t>
          </w:r>
        </w:p>
        <w:p w14:paraId="141C878E" w14:textId="079804B2" w:rsidR="001106CE" w:rsidRDefault="00A151A4">
          <w:pPr>
            <w:pStyle w:val="TOC1"/>
            <w:tabs>
              <w:tab w:val="left" w:pos="720"/>
            </w:tabs>
            <w:rPr>
              <w:b w:val="0"/>
              <w:bCs w:val="0"/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45361" w:history="1">
            <w:r w:rsidR="001106CE" w:rsidRPr="000972D3">
              <w:rPr>
                <w:rStyle w:val="Hyperlink"/>
                <w:noProof/>
              </w:rPr>
              <w:t>1.</w:t>
            </w:r>
            <w:r w:rsidR="001106CE">
              <w:rPr>
                <w:b w:val="0"/>
                <w:bCs w:val="0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1106CE" w:rsidRPr="000972D3">
              <w:rPr>
                <w:rStyle w:val="Hyperlink"/>
                <w:noProof/>
              </w:rPr>
              <w:t>Scope</w:t>
            </w:r>
            <w:r w:rsidR="001106CE">
              <w:rPr>
                <w:noProof/>
                <w:webHidden/>
              </w:rPr>
              <w:tab/>
            </w:r>
            <w:r w:rsidR="001106CE">
              <w:rPr>
                <w:noProof/>
                <w:webHidden/>
              </w:rPr>
              <w:fldChar w:fldCharType="begin"/>
            </w:r>
            <w:r w:rsidR="001106CE">
              <w:rPr>
                <w:noProof/>
                <w:webHidden/>
              </w:rPr>
              <w:instrText xml:space="preserve"> PAGEREF _Toc504645361 \h </w:instrText>
            </w:r>
            <w:r w:rsidR="001106CE">
              <w:rPr>
                <w:noProof/>
                <w:webHidden/>
              </w:rPr>
            </w:r>
            <w:r w:rsidR="001106CE">
              <w:rPr>
                <w:noProof/>
                <w:webHidden/>
              </w:rPr>
              <w:fldChar w:fldCharType="separate"/>
            </w:r>
            <w:r w:rsidR="0030783C">
              <w:rPr>
                <w:noProof/>
                <w:webHidden/>
              </w:rPr>
              <w:t>1</w:t>
            </w:r>
            <w:r w:rsidR="001106CE">
              <w:rPr>
                <w:noProof/>
                <w:webHidden/>
              </w:rPr>
              <w:fldChar w:fldCharType="end"/>
            </w:r>
          </w:hyperlink>
        </w:p>
        <w:p w14:paraId="25890D8E" w14:textId="2E918E69" w:rsidR="001106CE" w:rsidRDefault="00FC53D3">
          <w:pPr>
            <w:pStyle w:val="TOC1"/>
            <w:tabs>
              <w:tab w:val="left" w:pos="720"/>
            </w:tabs>
            <w:rPr>
              <w:b w:val="0"/>
              <w:bCs w:val="0"/>
              <w:noProof/>
              <w:color w:val="auto"/>
              <w:sz w:val="22"/>
              <w:szCs w:val="22"/>
              <w:lang w:val="en-IN" w:eastAsia="en-IN"/>
            </w:rPr>
          </w:pPr>
          <w:hyperlink w:anchor="_Toc504645362" w:history="1">
            <w:r w:rsidR="001106CE" w:rsidRPr="000972D3">
              <w:rPr>
                <w:rStyle w:val="Hyperlink"/>
                <w:noProof/>
              </w:rPr>
              <w:t>2.</w:t>
            </w:r>
            <w:r w:rsidR="001106CE">
              <w:rPr>
                <w:b w:val="0"/>
                <w:bCs w:val="0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1106CE" w:rsidRPr="000972D3">
              <w:rPr>
                <w:rStyle w:val="Hyperlink"/>
                <w:noProof/>
              </w:rPr>
              <w:t>Problem Statement</w:t>
            </w:r>
            <w:r w:rsidR="001106CE">
              <w:rPr>
                <w:noProof/>
                <w:webHidden/>
              </w:rPr>
              <w:tab/>
            </w:r>
            <w:r w:rsidR="001106CE">
              <w:rPr>
                <w:noProof/>
                <w:webHidden/>
              </w:rPr>
              <w:fldChar w:fldCharType="begin"/>
            </w:r>
            <w:r w:rsidR="001106CE">
              <w:rPr>
                <w:noProof/>
                <w:webHidden/>
              </w:rPr>
              <w:instrText xml:space="preserve"> PAGEREF _Toc504645362 \h </w:instrText>
            </w:r>
            <w:r w:rsidR="001106CE">
              <w:rPr>
                <w:noProof/>
                <w:webHidden/>
              </w:rPr>
            </w:r>
            <w:r w:rsidR="001106CE">
              <w:rPr>
                <w:noProof/>
                <w:webHidden/>
              </w:rPr>
              <w:fldChar w:fldCharType="separate"/>
            </w:r>
            <w:r w:rsidR="0030783C">
              <w:rPr>
                <w:noProof/>
                <w:webHidden/>
              </w:rPr>
              <w:t>1</w:t>
            </w:r>
            <w:r w:rsidR="001106CE">
              <w:rPr>
                <w:noProof/>
                <w:webHidden/>
              </w:rPr>
              <w:fldChar w:fldCharType="end"/>
            </w:r>
          </w:hyperlink>
        </w:p>
        <w:p w14:paraId="15D9D88E" w14:textId="278CB9DB" w:rsidR="001106CE" w:rsidRDefault="00FC53D3">
          <w:pPr>
            <w:pStyle w:val="TOC1"/>
            <w:tabs>
              <w:tab w:val="left" w:pos="720"/>
            </w:tabs>
            <w:rPr>
              <w:b w:val="0"/>
              <w:bCs w:val="0"/>
              <w:noProof/>
              <w:color w:val="auto"/>
              <w:sz w:val="22"/>
              <w:szCs w:val="22"/>
              <w:lang w:val="en-IN" w:eastAsia="en-IN"/>
            </w:rPr>
          </w:pPr>
          <w:hyperlink w:anchor="_Toc504645363" w:history="1">
            <w:r w:rsidR="001106CE" w:rsidRPr="000972D3">
              <w:rPr>
                <w:rStyle w:val="Hyperlink"/>
                <w:noProof/>
              </w:rPr>
              <w:t>3.</w:t>
            </w:r>
            <w:r w:rsidR="001106CE">
              <w:rPr>
                <w:b w:val="0"/>
                <w:bCs w:val="0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1106CE" w:rsidRPr="000972D3">
              <w:rPr>
                <w:rStyle w:val="Hyperlink"/>
                <w:noProof/>
              </w:rPr>
              <w:t>Rules</w:t>
            </w:r>
            <w:r w:rsidR="001106CE">
              <w:rPr>
                <w:noProof/>
                <w:webHidden/>
              </w:rPr>
              <w:tab/>
            </w:r>
            <w:r w:rsidR="001106CE">
              <w:rPr>
                <w:noProof/>
                <w:webHidden/>
              </w:rPr>
              <w:fldChar w:fldCharType="begin"/>
            </w:r>
            <w:r w:rsidR="001106CE">
              <w:rPr>
                <w:noProof/>
                <w:webHidden/>
              </w:rPr>
              <w:instrText xml:space="preserve"> PAGEREF _Toc504645363 \h </w:instrText>
            </w:r>
            <w:r w:rsidR="001106CE">
              <w:rPr>
                <w:noProof/>
                <w:webHidden/>
              </w:rPr>
            </w:r>
            <w:r w:rsidR="001106CE">
              <w:rPr>
                <w:noProof/>
                <w:webHidden/>
              </w:rPr>
              <w:fldChar w:fldCharType="separate"/>
            </w:r>
            <w:r w:rsidR="0030783C">
              <w:rPr>
                <w:noProof/>
                <w:webHidden/>
              </w:rPr>
              <w:t>1</w:t>
            </w:r>
            <w:r w:rsidR="001106CE">
              <w:rPr>
                <w:noProof/>
                <w:webHidden/>
              </w:rPr>
              <w:fldChar w:fldCharType="end"/>
            </w:r>
          </w:hyperlink>
        </w:p>
        <w:p w14:paraId="61557C80" w14:textId="77777777" w:rsidR="00E557F0" w:rsidRDefault="00A151A4">
          <w:pPr>
            <w:sectPr w:rsidR="00E557F0">
              <w:pgSz w:w="12240" w:h="15840" w:code="1"/>
              <w:pgMar w:top="1080" w:right="1440" w:bottom="108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962E31" w14:textId="77777777" w:rsidR="00E557F0" w:rsidRDefault="00F21E4F" w:rsidP="004C7D0B">
      <w:pPr>
        <w:pStyle w:val="Heading1"/>
        <w:numPr>
          <w:ilvl w:val="0"/>
          <w:numId w:val="4"/>
        </w:numPr>
      </w:pPr>
      <w:bookmarkStart w:id="0" w:name="_Toc504645361"/>
      <w:r>
        <w:lastRenderedPageBreak/>
        <w:t>Scope</w:t>
      </w:r>
      <w:bookmarkEnd w:id="0"/>
    </w:p>
    <w:p w14:paraId="4776D2A9" w14:textId="53F6D6BD" w:rsidR="00F21E4F" w:rsidRDefault="00F21E4F" w:rsidP="00F21E4F">
      <w:pPr>
        <w:jc w:val="both"/>
      </w:pPr>
      <w:r>
        <w:t xml:space="preserve">Scope of this document is to describe the </w:t>
      </w:r>
      <w:r w:rsidR="00C25A6B">
        <w:t xml:space="preserve">assignment goals for </w:t>
      </w:r>
      <w:r w:rsidR="00CF00FF">
        <w:t xml:space="preserve">trainee </w:t>
      </w:r>
      <w:r w:rsidR="00C25A6B">
        <w:t>software engineer to qualify for technical round.</w:t>
      </w:r>
    </w:p>
    <w:p w14:paraId="347C7476" w14:textId="77777777" w:rsidR="00E557F0" w:rsidRDefault="00A73DC9" w:rsidP="004C7D0B">
      <w:pPr>
        <w:pStyle w:val="Heading1"/>
        <w:numPr>
          <w:ilvl w:val="0"/>
          <w:numId w:val="4"/>
        </w:numPr>
      </w:pPr>
      <w:bookmarkStart w:id="1" w:name="_Toc504645362"/>
      <w:r>
        <w:t>Problem Statement</w:t>
      </w:r>
      <w:bookmarkEnd w:id="1"/>
    </w:p>
    <w:p w14:paraId="258CAF41" w14:textId="6419FC74" w:rsidR="004E4C6D" w:rsidRDefault="00A73DC9" w:rsidP="00FB27EF">
      <w:pPr>
        <w:spacing w:after="0"/>
        <w:jc w:val="both"/>
      </w:pPr>
      <w:r>
        <w:t xml:space="preserve">The candidate </w:t>
      </w:r>
      <w:r w:rsidR="0030783C">
        <w:t>is</w:t>
      </w:r>
      <w:r>
        <w:t xml:space="preserve"> expected to develop a small application to help establish the baseline for their technical proficiency. </w:t>
      </w:r>
      <w:r w:rsidR="006810FA">
        <w:t>The problem statement is as below –</w:t>
      </w:r>
    </w:p>
    <w:p w14:paraId="212C2908" w14:textId="77777777" w:rsidR="004E4C6D" w:rsidRDefault="004E4C6D" w:rsidP="00FB27EF">
      <w:pPr>
        <w:spacing w:after="0"/>
        <w:jc w:val="both"/>
      </w:pPr>
    </w:p>
    <w:p w14:paraId="362ED845" w14:textId="77777777" w:rsidR="004E4C6D" w:rsidRPr="00A410D8" w:rsidRDefault="006810FA" w:rsidP="00A410D8">
      <w:pPr>
        <w:pStyle w:val="ListParagraph"/>
        <w:jc w:val="both"/>
      </w:pPr>
      <w:r>
        <w:t xml:space="preserve">Create a </w:t>
      </w:r>
      <w:r w:rsidRPr="00D73CC1">
        <w:rPr>
          <w:b/>
        </w:rPr>
        <w:t>maven</w:t>
      </w:r>
      <w:r w:rsidR="004B3B4F">
        <w:rPr>
          <w:b/>
        </w:rPr>
        <w:t xml:space="preserve"> </w:t>
      </w:r>
      <w:r w:rsidR="004B3B4F" w:rsidRPr="00045952">
        <w:t xml:space="preserve">or </w:t>
      </w:r>
      <w:r w:rsidR="004B3B4F">
        <w:rPr>
          <w:b/>
        </w:rPr>
        <w:t xml:space="preserve">gradle </w:t>
      </w:r>
      <w:r w:rsidR="004B3B4F">
        <w:t>based</w:t>
      </w:r>
      <w:r>
        <w:t xml:space="preserve"> web application to demonstrate the user role based ‘view’ selection.</w:t>
      </w:r>
      <w:r w:rsidR="00A410D8">
        <w:t xml:space="preserve"> Upon launching</w:t>
      </w:r>
      <w:r w:rsidR="00F055F2">
        <w:t xml:space="preserve"> of the application</w:t>
      </w:r>
      <w:r w:rsidR="00A410D8">
        <w:t xml:space="preserve">, the user should be redirected to the login page. The login page will accept credentials for 3 types of users, namely </w:t>
      </w:r>
      <w:r w:rsidR="00A410D8" w:rsidRPr="00A410D8">
        <w:rPr>
          <w:b/>
        </w:rPr>
        <w:t>Administrator</w:t>
      </w:r>
      <w:r w:rsidR="00A410D8">
        <w:rPr>
          <w:b/>
        </w:rPr>
        <w:t>, Manager and Employee</w:t>
      </w:r>
      <w:r w:rsidR="00A410D8">
        <w:t>.</w:t>
      </w:r>
      <w:r w:rsidR="00D73CC1">
        <w:t xml:space="preserve"> The login details </w:t>
      </w:r>
      <w:r w:rsidR="00EA6052">
        <w:t xml:space="preserve">should be stored in an appropriate </w:t>
      </w:r>
      <w:r w:rsidR="00793CCE">
        <w:t xml:space="preserve">database </w:t>
      </w:r>
      <w:r w:rsidR="00EA6052">
        <w:t>table.</w:t>
      </w:r>
      <w:r w:rsidR="002F3A31">
        <w:t xml:space="preserve"> After user logs in successfully, the application should be redirected to the home screen corresponding to the user. E.g. Administrator should be </w:t>
      </w:r>
      <w:r w:rsidR="00FD0551">
        <w:t>re</w:t>
      </w:r>
      <w:r w:rsidR="002F3A31">
        <w:t>directed to administrator home page</w:t>
      </w:r>
      <w:r w:rsidR="00B55BD4">
        <w:t xml:space="preserve"> i.e. </w:t>
      </w:r>
      <w:r w:rsidR="00B55BD4" w:rsidRPr="00B55BD4">
        <w:rPr>
          <w:b/>
        </w:rPr>
        <w:t>http://localhost/admin-home</w:t>
      </w:r>
      <w:r w:rsidR="002F3A31">
        <w:t xml:space="preserve"> and likewise for other users.</w:t>
      </w:r>
      <w:r w:rsidR="00C034A8">
        <w:t xml:space="preserve"> The home screen of each user will display </w:t>
      </w:r>
      <w:r w:rsidR="00195A36">
        <w:t xml:space="preserve">a </w:t>
      </w:r>
      <w:r w:rsidR="00682E6C">
        <w:t xml:space="preserve">simple </w:t>
      </w:r>
      <w:r w:rsidR="00195A36">
        <w:t xml:space="preserve">welcome message e.g. </w:t>
      </w:r>
      <w:r w:rsidR="00195A36" w:rsidRPr="00195A36">
        <w:rPr>
          <w:b/>
        </w:rPr>
        <w:t>Welcome, &lt;First Name&gt; &lt;Last Name&gt;</w:t>
      </w:r>
      <w:r w:rsidR="00B55BD4">
        <w:t xml:space="preserve"> </w:t>
      </w:r>
    </w:p>
    <w:p w14:paraId="3E2BAA08" w14:textId="77777777" w:rsidR="00A73DC9" w:rsidRDefault="00A73DC9" w:rsidP="00FB27EF">
      <w:pPr>
        <w:spacing w:after="0"/>
        <w:jc w:val="both"/>
      </w:pPr>
      <w:r>
        <w:t>The application should adhere to following requirements –</w:t>
      </w:r>
    </w:p>
    <w:p w14:paraId="2C26BC04" w14:textId="77777777" w:rsidR="00277B66" w:rsidRDefault="000166A5" w:rsidP="00F141C3">
      <w:pPr>
        <w:pStyle w:val="ListParagraph"/>
        <w:numPr>
          <w:ilvl w:val="0"/>
          <w:numId w:val="39"/>
        </w:numPr>
        <w:spacing w:before="240" w:after="0"/>
        <w:jc w:val="both"/>
      </w:pPr>
      <w:r>
        <w:t xml:space="preserve">Use </w:t>
      </w:r>
      <w:r w:rsidRPr="000166A5">
        <w:rPr>
          <w:b/>
        </w:rPr>
        <w:t>Spring Framework</w:t>
      </w:r>
      <w:r w:rsidR="00D35706">
        <w:rPr>
          <w:b/>
        </w:rPr>
        <w:t xml:space="preserve"> 4.3</w:t>
      </w:r>
      <w:r w:rsidR="000344A8">
        <w:rPr>
          <w:b/>
        </w:rPr>
        <w:t xml:space="preserve"> (Compulsory)</w:t>
      </w:r>
      <w:r w:rsidR="00A34042">
        <w:rPr>
          <w:b/>
        </w:rPr>
        <w:t xml:space="preserve"> and</w:t>
      </w:r>
      <w:r w:rsidR="00DB04AB">
        <w:rPr>
          <w:b/>
        </w:rPr>
        <w:t xml:space="preserve"> Spring Boot</w:t>
      </w:r>
      <w:r w:rsidR="00A34042">
        <w:rPr>
          <w:b/>
        </w:rPr>
        <w:t xml:space="preserve"> (Optional)</w:t>
      </w:r>
      <w:r w:rsidR="005B4953" w:rsidRPr="005B4953">
        <w:t xml:space="preserve"> for</w:t>
      </w:r>
      <w:r w:rsidRPr="005B4953">
        <w:t xml:space="preserve"> </w:t>
      </w:r>
      <w:r>
        <w:t>Dependency Injection.</w:t>
      </w:r>
    </w:p>
    <w:p w14:paraId="6507A763" w14:textId="77777777" w:rsidR="000166A5" w:rsidRDefault="00277B66" w:rsidP="00F141C3">
      <w:pPr>
        <w:pStyle w:val="ListParagraph"/>
        <w:numPr>
          <w:ilvl w:val="0"/>
          <w:numId w:val="39"/>
        </w:numPr>
        <w:spacing w:before="240" w:after="0"/>
        <w:jc w:val="both"/>
      </w:pPr>
      <w:r>
        <w:t xml:space="preserve">Either </w:t>
      </w:r>
      <w:r w:rsidRPr="00BF2134">
        <w:rPr>
          <w:b/>
        </w:rPr>
        <w:t>XML</w:t>
      </w:r>
      <w:r>
        <w:t xml:space="preserve"> or </w:t>
      </w:r>
      <w:r w:rsidRPr="00BF2134">
        <w:rPr>
          <w:b/>
        </w:rPr>
        <w:t>Java</w:t>
      </w:r>
      <w:r>
        <w:t xml:space="preserve"> configuration will work.</w:t>
      </w:r>
    </w:p>
    <w:p w14:paraId="71AD7B2C" w14:textId="77777777" w:rsidR="00D73CC1" w:rsidRDefault="00D73CC1" w:rsidP="00F141C3">
      <w:pPr>
        <w:pStyle w:val="ListParagraph"/>
        <w:numPr>
          <w:ilvl w:val="0"/>
          <w:numId w:val="39"/>
        </w:numPr>
        <w:spacing w:before="240" w:after="0"/>
        <w:jc w:val="both"/>
      </w:pPr>
      <w:r>
        <w:t>Use</w:t>
      </w:r>
      <w:r w:rsidR="00CB6DE2">
        <w:t xml:space="preserve"> any database of your choice</w:t>
      </w:r>
      <w:r w:rsidR="00373F7B">
        <w:t xml:space="preserve"> and </w:t>
      </w:r>
      <w:r w:rsidR="00373F7B" w:rsidRPr="00373F7B">
        <w:rPr>
          <w:b/>
        </w:rPr>
        <w:t>Hibernate 5.2</w:t>
      </w:r>
      <w:r w:rsidR="00373F7B">
        <w:rPr>
          <w:b/>
        </w:rPr>
        <w:t xml:space="preserve"> </w:t>
      </w:r>
      <w:r w:rsidR="00373F7B">
        <w:t>as an ORM framework</w:t>
      </w:r>
      <w:r w:rsidR="00504D8C">
        <w:t>.</w:t>
      </w:r>
    </w:p>
    <w:p w14:paraId="275B2AA4" w14:textId="77777777" w:rsidR="00755DE7" w:rsidRDefault="00755DE7" w:rsidP="00F141C3">
      <w:pPr>
        <w:pStyle w:val="ListParagraph"/>
        <w:numPr>
          <w:ilvl w:val="0"/>
          <w:numId w:val="39"/>
        </w:numPr>
        <w:spacing w:before="240" w:after="0"/>
        <w:jc w:val="both"/>
      </w:pPr>
      <w:r>
        <w:t>Use appropriate table schema.</w:t>
      </w:r>
    </w:p>
    <w:p w14:paraId="6F7F9F88" w14:textId="77777777" w:rsidR="00ED6023" w:rsidRDefault="000166A5" w:rsidP="00F141C3">
      <w:pPr>
        <w:pStyle w:val="ListParagraph"/>
        <w:numPr>
          <w:ilvl w:val="0"/>
          <w:numId w:val="39"/>
        </w:numPr>
        <w:spacing w:before="240" w:after="0"/>
        <w:jc w:val="both"/>
      </w:pPr>
      <w:r>
        <w:t xml:space="preserve">The application should be deployable in </w:t>
      </w:r>
      <w:r w:rsidRPr="000166A5">
        <w:rPr>
          <w:b/>
        </w:rPr>
        <w:t>Tomcat 8</w:t>
      </w:r>
      <w:r w:rsidR="00563E51">
        <w:rPr>
          <w:b/>
        </w:rPr>
        <w:t>.5</w:t>
      </w:r>
      <w:r>
        <w:t xml:space="preserve"> using </w:t>
      </w:r>
      <w:r>
        <w:rPr>
          <w:b/>
        </w:rPr>
        <w:t>Java 8</w:t>
      </w:r>
      <w:r>
        <w:t>.</w:t>
      </w:r>
    </w:p>
    <w:p w14:paraId="0E1808F7" w14:textId="77777777" w:rsidR="00EE0F99" w:rsidRDefault="00A73DC9" w:rsidP="00FB27EF">
      <w:pPr>
        <w:pStyle w:val="Heading1"/>
        <w:numPr>
          <w:ilvl w:val="0"/>
          <w:numId w:val="4"/>
        </w:numPr>
        <w:spacing w:before="240"/>
      </w:pPr>
      <w:bookmarkStart w:id="2" w:name="_Toc504645363"/>
      <w:r>
        <w:t>Rules</w:t>
      </w:r>
      <w:bookmarkEnd w:id="2"/>
    </w:p>
    <w:p w14:paraId="4B1C9637" w14:textId="77777777" w:rsidR="00A73DC9" w:rsidRDefault="00A73DC9" w:rsidP="007D16EE">
      <w:pPr>
        <w:jc w:val="both"/>
      </w:pPr>
      <w:r>
        <w:t>This assignment is bound by following rules –</w:t>
      </w:r>
    </w:p>
    <w:p w14:paraId="6BB05C68" w14:textId="4A11BBDF" w:rsidR="0030783C" w:rsidRDefault="0030783C" w:rsidP="00C21ED8">
      <w:pPr>
        <w:pStyle w:val="ListParagraph"/>
        <w:numPr>
          <w:ilvl w:val="0"/>
          <w:numId w:val="42"/>
        </w:numPr>
        <w:jc w:val="both"/>
      </w:pPr>
      <w:r>
        <w:t>This is an individual assignment and not to be done in group.</w:t>
      </w:r>
    </w:p>
    <w:p w14:paraId="22BB9572" w14:textId="3F990061" w:rsidR="00A73DC9" w:rsidRDefault="00C21ED8" w:rsidP="00C21ED8">
      <w:pPr>
        <w:pStyle w:val="ListParagraph"/>
        <w:numPr>
          <w:ilvl w:val="0"/>
          <w:numId w:val="42"/>
        </w:numPr>
        <w:jc w:val="both"/>
      </w:pPr>
      <w:r>
        <w:t>All the requirements mentioned in the problem statement are mandatory</w:t>
      </w:r>
      <w:r w:rsidR="00A0664E">
        <w:t>.</w:t>
      </w:r>
    </w:p>
    <w:p w14:paraId="11610B9C" w14:textId="77777777" w:rsidR="008C09C3" w:rsidRDefault="008C09C3" w:rsidP="008C09C3">
      <w:pPr>
        <w:pStyle w:val="ListParagraph"/>
        <w:numPr>
          <w:ilvl w:val="0"/>
          <w:numId w:val="42"/>
        </w:numPr>
        <w:jc w:val="both"/>
      </w:pPr>
      <w:r>
        <w:t>Use of any IDE is permitted.</w:t>
      </w:r>
    </w:p>
    <w:p w14:paraId="5307274D" w14:textId="77777777" w:rsidR="00C21ED8" w:rsidRDefault="00A0664E" w:rsidP="00C21ED8">
      <w:pPr>
        <w:pStyle w:val="ListParagraph"/>
        <w:numPr>
          <w:ilvl w:val="0"/>
          <w:numId w:val="42"/>
        </w:numPr>
        <w:jc w:val="both"/>
      </w:pPr>
      <w:r>
        <w:t>Use of internet is allowed for research purposes</w:t>
      </w:r>
      <w:r w:rsidR="00AC7F95">
        <w:t xml:space="preserve"> only</w:t>
      </w:r>
      <w:bookmarkStart w:id="3" w:name="_GoBack"/>
      <w:bookmarkEnd w:id="3"/>
      <w:r>
        <w:t>.</w:t>
      </w:r>
    </w:p>
    <w:p w14:paraId="547BA7B0" w14:textId="77777777" w:rsidR="00945751" w:rsidRDefault="00945751" w:rsidP="00C21ED8">
      <w:pPr>
        <w:pStyle w:val="ListParagraph"/>
        <w:numPr>
          <w:ilvl w:val="0"/>
          <w:numId w:val="42"/>
        </w:numPr>
        <w:jc w:val="both"/>
      </w:pPr>
      <w:r>
        <w:t xml:space="preserve">The submitted source should be in standard maven </w:t>
      </w:r>
      <w:r w:rsidR="0052661F">
        <w:t xml:space="preserve">or gradle </w:t>
      </w:r>
      <w:r>
        <w:t>structure.</w:t>
      </w:r>
    </w:p>
    <w:p w14:paraId="26DCE84D" w14:textId="77777777" w:rsidR="00116A3E" w:rsidRDefault="00116A3E" w:rsidP="00C21ED8">
      <w:pPr>
        <w:pStyle w:val="ListParagraph"/>
        <w:numPr>
          <w:ilvl w:val="0"/>
          <w:numId w:val="42"/>
        </w:numPr>
        <w:jc w:val="both"/>
      </w:pPr>
      <w:r>
        <w:t>The source should also contain appropriate database script with default user data.</w:t>
      </w:r>
    </w:p>
    <w:p w14:paraId="03C891E4" w14:textId="77777777" w:rsidR="00A0664E" w:rsidRDefault="00A0664E" w:rsidP="00C21ED8">
      <w:pPr>
        <w:pStyle w:val="ListParagraph"/>
        <w:numPr>
          <w:ilvl w:val="0"/>
          <w:numId w:val="42"/>
        </w:numPr>
        <w:jc w:val="both"/>
      </w:pPr>
      <w:r>
        <w:t>Try to avoid third party help for development of the assignment as the candidate is expected to explain the design decisions taken</w:t>
      </w:r>
      <w:r w:rsidR="00207DFD">
        <w:t>, during the interview</w:t>
      </w:r>
      <w:r>
        <w:t>.</w:t>
      </w:r>
    </w:p>
    <w:p w14:paraId="409188FB" w14:textId="77777777" w:rsidR="00A0664E" w:rsidRDefault="00A0664E" w:rsidP="0044121B">
      <w:pPr>
        <w:ind w:left="360"/>
        <w:jc w:val="both"/>
      </w:pPr>
      <w:r>
        <w:t xml:space="preserve">Best of </w:t>
      </w:r>
      <w:r w:rsidR="00DC01C0">
        <w:t>luck!</w:t>
      </w:r>
    </w:p>
    <w:sectPr w:rsidR="00A0664E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AABF9" w14:textId="77777777" w:rsidR="00FC53D3" w:rsidRDefault="00FC53D3">
      <w:pPr>
        <w:spacing w:after="0" w:line="240" w:lineRule="auto"/>
      </w:pPr>
      <w:r>
        <w:separator/>
      </w:r>
    </w:p>
  </w:endnote>
  <w:endnote w:type="continuationSeparator" w:id="0">
    <w:p w14:paraId="1475EB15" w14:textId="77777777" w:rsidR="00FC53D3" w:rsidRDefault="00FC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56FBC" w14:textId="77777777" w:rsidR="00FC53D3" w:rsidRDefault="00FC53D3">
      <w:pPr>
        <w:spacing w:after="0" w:line="240" w:lineRule="auto"/>
      </w:pPr>
      <w:r>
        <w:separator/>
      </w:r>
    </w:p>
  </w:footnote>
  <w:footnote w:type="continuationSeparator" w:id="0">
    <w:p w14:paraId="7407260C" w14:textId="77777777" w:rsidR="00FC53D3" w:rsidRDefault="00FC5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F3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2E598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5920B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F733C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9D799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054C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BB572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F60933"/>
    <w:multiLevelType w:val="hybridMultilevel"/>
    <w:tmpl w:val="0A56D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7741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AA598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B471E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28523D"/>
    <w:multiLevelType w:val="hybridMultilevel"/>
    <w:tmpl w:val="EEFE07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6E627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77B7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07422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EA2D9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017CC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034DD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727CFD"/>
    <w:multiLevelType w:val="hybridMultilevel"/>
    <w:tmpl w:val="48AEB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3461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DD2FD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C07E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F32A2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A42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5A7F44"/>
    <w:multiLevelType w:val="hybridMultilevel"/>
    <w:tmpl w:val="387082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6F371E"/>
    <w:multiLevelType w:val="hybridMultilevel"/>
    <w:tmpl w:val="B4A0D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A0E5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2E17A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D52EA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03D3E5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2A4D6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3D41C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F0661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22958F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0E11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4CA3F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692C31"/>
    <w:multiLevelType w:val="hybridMultilevel"/>
    <w:tmpl w:val="B54E2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4730C"/>
    <w:multiLevelType w:val="hybridMultilevel"/>
    <w:tmpl w:val="D2965626"/>
    <w:lvl w:ilvl="0" w:tplc="40090019">
      <w:start w:val="1"/>
      <w:numFmt w:val="lowerLetter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1" w15:restartNumberingAfterBreak="0">
    <w:nsid w:val="7F5E02BA"/>
    <w:multiLevelType w:val="hybridMultilevel"/>
    <w:tmpl w:val="3BA82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14"/>
  </w:num>
  <w:num w:numId="4">
    <w:abstractNumId w:val="6"/>
  </w:num>
  <w:num w:numId="5">
    <w:abstractNumId w:val="40"/>
  </w:num>
  <w:num w:numId="6">
    <w:abstractNumId w:val="2"/>
  </w:num>
  <w:num w:numId="7">
    <w:abstractNumId w:val="27"/>
  </w:num>
  <w:num w:numId="8">
    <w:abstractNumId w:val="12"/>
  </w:num>
  <w:num w:numId="9">
    <w:abstractNumId w:val="7"/>
  </w:num>
  <w:num w:numId="10">
    <w:abstractNumId w:val="0"/>
  </w:num>
  <w:num w:numId="11">
    <w:abstractNumId w:val="38"/>
  </w:num>
  <w:num w:numId="12">
    <w:abstractNumId w:val="10"/>
  </w:num>
  <w:num w:numId="13">
    <w:abstractNumId w:val="17"/>
  </w:num>
  <w:num w:numId="14">
    <w:abstractNumId w:val="34"/>
  </w:num>
  <w:num w:numId="15">
    <w:abstractNumId w:val="36"/>
  </w:num>
  <w:num w:numId="16">
    <w:abstractNumId w:val="35"/>
  </w:num>
  <w:num w:numId="17">
    <w:abstractNumId w:val="5"/>
  </w:num>
  <w:num w:numId="18">
    <w:abstractNumId w:val="9"/>
  </w:num>
  <w:num w:numId="19">
    <w:abstractNumId w:val="11"/>
  </w:num>
  <w:num w:numId="20">
    <w:abstractNumId w:val="24"/>
  </w:num>
  <w:num w:numId="21">
    <w:abstractNumId w:val="3"/>
  </w:num>
  <w:num w:numId="22">
    <w:abstractNumId w:val="1"/>
  </w:num>
  <w:num w:numId="23">
    <w:abstractNumId w:val="26"/>
  </w:num>
  <w:num w:numId="24">
    <w:abstractNumId w:val="23"/>
  </w:num>
  <w:num w:numId="25">
    <w:abstractNumId w:val="22"/>
  </w:num>
  <w:num w:numId="26">
    <w:abstractNumId w:val="19"/>
  </w:num>
  <w:num w:numId="27">
    <w:abstractNumId w:val="31"/>
  </w:num>
  <w:num w:numId="28">
    <w:abstractNumId w:val="37"/>
  </w:num>
  <w:num w:numId="29">
    <w:abstractNumId w:val="33"/>
  </w:num>
  <w:num w:numId="30">
    <w:abstractNumId w:val="4"/>
  </w:num>
  <w:num w:numId="31">
    <w:abstractNumId w:val="29"/>
  </w:num>
  <w:num w:numId="32">
    <w:abstractNumId w:val="21"/>
  </w:num>
  <w:num w:numId="33">
    <w:abstractNumId w:val="18"/>
  </w:num>
  <w:num w:numId="34">
    <w:abstractNumId w:val="16"/>
  </w:num>
  <w:num w:numId="35">
    <w:abstractNumId w:val="13"/>
  </w:num>
  <w:num w:numId="36">
    <w:abstractNumId w:val="30"/>
  </w:num>
  <w:num w:numId="37">
    <w:abstractNumId w:val="15"/>
  </w:num>
  <w:num w:numId="38">
    <w:abstractNumId w:val="32"/>
  </w:num>
  <w:num w:numId="39">
    <w:abstractNumId w:val="28"/>
  </w:num>
  <w:num w:numId="40">
    <w:abstractNumId w:val="20"/>
  </w:num>
  <w:num w:numId="41">
    <w:abstractNumId w:val="41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C28"/>
    <w:rsid w:val="0000183A"/>
    <w:rsid w:val="00002F59"/>
    <w:rsid w:val="00005A54"/>
    <w:rsid w:val="00005E14"/>
    <w:rsid w:val="000061AA"/>
    <w:rsid w:val="000079B6"/>
    <w:rsid w:val="000122F3"/>
    <w:rsid w:val="00014D95"/>
    <w:rsid w:val="000166A5"/>
    <w:rsid w:val="00020AFF"/>
    <w:rsid w:val="0002496A"/>
    <w:rsid w:val="0002510B"/>
    <w:rsid w:val="00027918"/>
    <w:rsid w:val="00030A53"/>
    <w:rsid w:val="00033260"/>
    <w:rsid w:val="000344A8"/>
    <w:rsid w:val="00041B1A"/>
    <w:rsid w:val="00045952"/>
    <w:rsid w:val="00045BD4"/>
    <w:rsid w:val="00060C0B"/>
    <w:rsid w:val="00063D8F"/>
    <w:rsid w:val="00066696"/>
    <w:rsid w:val="00072C0C"/>
    <w:rsid w:val="00077E38"/>
    <w:rsid w:val="00083108"/>
    <w:rsid w:val="000852D8"/>
    <w:rsid w:val="000872C1"/>
    <w:rsid w:val="00087D89"/>
    <w:rsid w:val="00090611"/>
    <w:rsid w:val="000953A4"/>
    <w:rsid w:val="000A18EF"/>
    <w:rsid w:val="000A5D06"/>
    <w:rsid w:val="000B1564"/>
    <w:rsid w:val="000B1988"/>
    <w:rsid w:val="000B4B5C"/>
    <w:rsid w:val="000B6D27"/>
    <w:rsid w:val="000B79E1"/>
    <w:rsid w:val="000C0136"/>
    <w:rsid w:val="000C10B3"/>
    <w:rsid w:val="000C5EC9"/>
    <w:rsid w:val="000C7A70"/>
    <w:rsid w:val="000D29A3"/>
    <w:rsid w:val="000D2EF6"/>
    <w:rsid w:val="000E03FB"/>
    <w:rsid w:val="000E25B6"/>
    <w:rsid w:val="000F05C1"/>
    <w:rsid w:val="000F0B6C"/>
    <w:rsid w:val="000F29DB"/>
    <w:rsid w:val="00106B8A"/>
    <w:rsid w:val="00106C03"/>
    <w:rsid w:val="001106CE"/>
    <w:rsid w:val="0011321D"/>
    <w:rsid w:val="00116A3E"/>
    <w:rsid w:val="00122579"/>
    <w:rsid w:val="00123A55"/>
    <w:rsid w:val="00124267"/>
    <w:rsid w:val="001274B9"/>
    <w:rsid w:val="00132BA3"/>
    <w:rsid w:val="00133355"/>
    <w:rsid w:val="00141F08"/>
    <w:rsid w:val="001431AB"/>
    <w:rsid w:val="00143C18"/>
    <w:rsid w:val="00152303"/>
    <w:rsid w:val="0015779A"/>
    <w:rsid w:val="00162F77"/>
    <w:rsid w:val="0016325F"/>
    <w:rsid w:val="001642F3"/>
    <w:rsid w:val="001649F8"/>
    <w:rsid w:val="00167D4A"/>
    <w:rsid w:val="001806DA"/>
    <w:rsid w:val="00185841"/>
    <w:rsid w:val="0018611E"/>
    <w:rsid w:val="00186919"/>
    <w:rsid w:val="0019207C"/>
    <w:rsid w:val="00192EC7"/>
    <w:rsid w:val="001935F9"/>
    <w:rsid w:val="00195A36"/>
    <w:rsid w:val="0019676F"/>
    <w:rsid w:val="001A4EE9"/>
    <w:rsid w:val="001B09B5"/>
    <w:rsid w:val="001B3DEC"/>
    <w:rsid w:val="001B3EFC"/>
    <w:rsid w:val="001B70A0"/>
    <w:rsid w:val="001B7CC5"/>
    <w:rsid w:val="001C0DD0"/>
    <w:rsid w:val="001C7119"/>
    <w:rsid w:val="001D27AF"/>
    <w:rsid w:val="001E394D"/>
    <w:rsid w:val="001E4648"/>
    <w:rsid w:val="001E4C23"/>
    <w:rsid w:val="001E5007"/>
    <w:rsid w:val="001E7138"/>
    <w:rsid w:val="001F340C"/>
    <w:rsid w:val="001F6733"/>
    <w:rsid w:val="00202CF7"/>
    <w:rsid w:val="00207DFD"/>
    <w:rsid w:val="00210FF6"/>
    <w:rsid w:val="002167CA"/>
    <w:rsid w:val="0021780F"/>
    <w:rsid w:val="00223DDC"/>
    <w:rsid w:val="00235281"/>
    <w:rsid w:val="00237329"/>
    <w:rsid w:val="00246381"/>
    <w:rsid w:val="00252ACF"/>
    <w:rsid w:val="00261743"/>
    <w:rsid w:val="002626F9"/>
    <w:rsid w:val="00263FEF"/>
    <w:rsid w:val="00265D65"/>
    <w:rsid w:val="0026744C"/>
    <w:rsid w:val="00270704"/>
    <w:rsid w:val="00270B59"/>
    <w:rsid w:val="00273DDF"/>
    <w:rsid w:val="002740B7"/>
    <w:rsid w:val="00277B66"/>
    <w:rsid w:val="00281234"/>
    <w:rsid w:val="00284C42"/>
    <w:rsid w:val="00295002"/>
    <w:rsid w:val="002A5B82"/>
    <w:rsid w:val="002B20EF"/>
    <w:rsid w:val="002B24F8"/>
    <w:rsid w:val="002B3792"/>
    <w:rsid w:val="002B7087"/>
    <w:rsid w:val="002C12A5"/>
    <w:rsid w:val="002C1AC8"/>
    <w:rsid w:val="002C1D9D"/>
    <w:rsid w:val="002C3F09"/>
    <w:rsid w:val="002D2C06"/>
    <w:rsid w:val="002D575B"/>
    <w:rsid w:val="002E04D4"/>
    <w:rsid w:val="002E1683"/>
    <w:rsid w:val="002E33C0"/>
    <w:rsid w:val="002F192D"/>
    <w:rsid w:val="002F198A"/>
    <w:rsid w:val="002F1B9E"/>
    <w:rsid w:val="002F3A31"/>
    <w:rsid w:val="002F439F"/>
    <w:rsid w:val="002F44E5"/>
    <w:rsid w:val="002F6CC3"/>
    <w:rsid w:val="003034AB"/>
    <w:rsid w:val="00303E3D"/>
    <w:rsid w:val="00304AE6"/>
    <w:rsid w:val="00304D50"/>
    <w:rsid w:val="00306199"/>
    <w:rsid w:val="0030783C"/>
    <w:rsid w:val="00311811"/>
    <w:rsid w:val="003131A4"/>
    <w:rsid w:val="00321E05"/>
    <w:rsid w:val="003249B2"/>
    <w:rsid w:val="003253D1"/>
    <w:rsid w:val="00327866"/>
    <w:rsid w:val="00343988"/>
    <w:rsid w:val="00346BB6"/>
    <w:rsid w:val="0035552B"/>
    <w:rsid w:val="003621D0"/>
    <w:rsid w:val="00362658"/>
    <w:rsid w:val="00366C06"/>
    <w:rsid w:val="0037175F"/>
    <w:rsid w:val="00373F7B"/>
    <w:rsid w:val="00374395"/>
    <w:rsid w:val="00375848"/>
    <w:rsid w:val="00384F4D"/>
    <w:rsid w:val="00385AF3"/>
    <w:rsid w:val="003862A3"/>
    <w:rsid w:val="0038726E"/>
    <w:rsid w:val="00387780"/>
    <w:rsid w:val="003910F6"/>
    <w:rsid w:val="00393E70"/>
    <w:rsid w:val="003A01E3"/>
    <w:rsid w:val="003A2559"/>
    <w:rsid w:val="003B1C82"/>
    <w:rsid w:val="003B31BC"/>
    <w:rsid w:val="003B3F13"/>
    <w:rsid w:val="003B7E9B"/>
    <w:rsid w:val="003C26C8"/>
    <w:rsid w:val="003C5486"/>
    <w:rsid w:val="003C6916"/>
    <w:rsid w:val="003C7610"/>
    <w:rsid w:val="003C7C42"/>
    <w:rsid w:val="003D074A"/>
    <w:rsid w:val="003D4DE2"/>
    <w:rsid w:val="003D5DF1"/>
    <w:rsid w:val="003D6069"/>
    <w:rsid w:val="003F07E0"/>
    <w:rsid w:val="003F4164"/>
    <w:rsid w:val="003F44CA"/>
    <w:rsid w:val="003F58F3"/>
    <w:rsid w:val="003F6149"/>
    <w:rsid w:val="00401765"/>
    <w:rsid w:val="00405266"/>
    <w:rsid w:val="0040565F"/>
    <w:rsid w:val="00407589"/>
    <w:rsid w:val="00411C12"/>
    <w:rsid w:val="00415643"/>
    <w:rsid w:val="00415BD5"/>
    <w:rsid w:val="00422354"/>
    <w:rsid w:val="0042460D"/>
    <w:rsid w:val="00425081"/>
    <w:rsid w:val="0042646B"/>
    <w:rsid w:val="0043640E"/>
    <w:rsid w:val="00436C68"/>
    <w:rsid w:val="0044121B"/>
    <w:rsid w:val="004449B9"/>
    <w:rsid w:val="004470EA"/>
    <w:rsid w:val="00447F41"/>
    <w:rsid w:val="00450CE7"/>
    <w:rsid w:val="00455F09"/>
    <w:rsid w:val="00456699"/>
    <w:rsid w:val="0046400E"/>
    <w:rsid w:val="004679BA"/>
    <w:rsid w:val="004726F1"/>
    <w:rsid w:val="004738E3"/>
    <w:rsid w:val="00480082"/>
    <w:rsid w:val="00490D75"/>
    <w:rsid w:val="0049654B"/>
    <w:rsid w:val="004966C2"/>
    <w:rsid w:val="00497D57"/>
    <w:rsid w:val="004A356D"/>
    <w:rsid w:val="004B3B4F"/>
    <w:rsid w:val="004B7CE7"/>
    <w:rsid w:val="004C1CAE"/>
    <w:rsid w:val="004C3FB4"/>
    <w:rsid w:val="004C7D0B"/>
    <w:rsid w:val="004D00F7"/>
    <w:rsid w:val="004D13A9"/>
    <w:rsid w:val="004E1666"/>
    <w:rsid w:val="004E4C6D"/>
    <w:rsid w:val="004F18CE"/>
    <w:rsid w:val="004F2962"/>
    <w:rsid w:val="004F52B8"/>
    <w:rsid w:val="004F6CDD"/>
    <w:rsid w:val="00501BB2"/>
    <w:rsid w:val="0050276D"/>
    <w:rsid w:val="00504D8C"/>
    <w:rsid w:val="0051741D"/>
    <w:rsid w:val="0052661F"/>
    <w:rsid w:val="00527A35"/>
    <w:rsid w:val="00531961"/>
    <w:rsid w:val="00536F2D"/>
    <w:rsid w:val="005408C4"/>
    <w:rsid w:val="00541439"/>
    <w:rsid w:val="00544335"/>
    <w:rsid w:val="00545A0E"/>
    <w:rsid w:val="005520B4"/>
    <w:rsid w:val="005533E1"/>
    <w:rsid w:val="00560047"/>
    <w:rsid w:val="005617A1"/>
    <w:rsid w:val="00562532"/>
    <w:rsid w:val="00563E51"/>
    <w:rsid w:val="005648C6"/>
    <w:rsid w:val="00577F11"/>
    <w:rsid w:val="00581FEC"/>
    <w:rsid w:val="00594331"/>
    <w:rsid w:val="005956C0"/>
    <w:rsid w:val="00596E41"/>
    <w:rsid w:val="00597D84"/>
    <w:rsid w:val="005A06D1"/>
    <w:rsid w:val="005A21CF"/>
    <w:rsid w:val="005A43DC"/>
    <w:rsid w:val="005B1B39"/>
    <w:rsid w:val="005B4015"/>
    <w:rsid w:val="005B4953"/>
    <w:rsid w:val="005B7400"/>
    <w:rsid w:val="005C49E4"/>
    <w:rsid w:val="005C5276"/>
    <w:rsid w:val="005D2A3F"/>
    <w:rsid w:val="005D547F"/>
    <w:rsid w:val="005E2FE3"/>
    <w:rsid w:val="005E6124"/>
    <w:rsid w:val="005E71AE"/>
    <w:rsid w:val="005F0418"/>
    <w:rsid w:val="005F14E3"/>
    <w:rsid w:val="005F1ECF"/>
    <w:rsid w:val="005F3FAF"/>
    <w:rsid w:val="005F49F4"/>
    <w:rsid w:val="00600A83"/>
    <w:rsid w:val="00601377"/>
    <w:rsid w:val="00606BD2"/>
    <w:rsid w:val="00615283"/>
    <w:rsid w:val="00624937"/>
    <w:rsid w:val="00625E5A"/>
    <w:rsid w:val="00627C71"/>
    <w:rsid w:val="00632AE1"/>
    <w:rsid w:val="006360D0"/>
    <w:rsid w:val="006372C9"/>
    <w:rsid w:val="0064594E"/>
    <w:rsid w:val="00653747"/>
    <w:rsid w:val="0065656A"/>
    <w:rsid w:val="00656C84"/>
    <w:rsid w:val="00662EC5"/>
    <w:rsid w:val="006810FA"/>
    <w:rsid w:val="00682E6C"/>
    <w:rsid w:val="00685962"/>
    <w:rsid w:val="006903FF"/>
    <w:rsid w:val="006A5D3B"/>
    <w:rsid w:val="006B050E"/>
    <w:rsid w:val="006C28DC"/>
    <w:rsid w:val="006C32B8"/>
    <w:rsid w:val="006C741B"/>
    <w:rsid w:val="006D0169"/>
    <w:rsid w:val="006D1780"/>
    <w:rsid w:val="006D5F56"/>
    <w:rsid w:val="006E37EC"/>
    <w:rsid w:val="006E756E"/>
    <w:rsid w:val="006F29A3"/>
    <w:rsid w:val="0070105E"/>
    <w:rsid w:val="00701426"/>
    <w:rsid w:val="007015F5"/>
    <w:rsid w:val="00704C64"/>
    <w:rsid w:val="007062C2"/>
    <w:rsid w:val="0070655E"/>
    <w:rsid w:val="007079E1"/>
    <w:rsid w:val="00721113"/>
    <w:rsid w:val="00724389"/>
    <w:rsid w:val="00724E95"/>
    <w:rsid w:val="00726D7C"/>
    <w:rsid w:val="00732478"/>
    <w:rsid w:val="00741C28"/>
    <w:rsid w:val="00745E34"/>
    <w:rsid w:val="00755DE7"/>
    <w:rsid w:val="00761E6F"/>
    <w:rsid w:val="00764617"/>
    <w:rsid w:val="00766DBF"/>
    <w:rsid w:val="0077503A"/>
    <w:rsid w:val="00776683"/>
    <w:rsid w:val="00784EB1"/>
    <w:rsid w:val="0079338B"/>
    <w:rsid w:val="00793CCE"/>
    <w:rsid w:val="007A4F5B"/>
    <w:rsid w:val="007B481D"/>
    <w:rsid w:val="007C3F6E"/>
    <w:rsid w:val="007C4024"/>
    <w:rsid w:val="007C45EB"/>
    <w:rsid w:val="007D16EE"/>
    <w:rsid w:val="007D2E29"/>
    <w:rsid w:val="007D2E63"/>
    <w:rsid w:val="007D3559"/>
    <w:rsid w:val="007D63B6"/>
    <w:rsid w:val="007E0E55"/>
    <w:rsid w:val="007E3464"/>
    <w:rsid w:val="007E623D"/>
    <w:rsid w:val="007E7F6C"/>
    <w:rsid w:val="007F094B"/>
    <w:rsid w:val="008025A9"/>
    <w:rsid w:val="00803F38"/>
    <w:rsid w:val="008114DB"/>
    <w:rsid w:val="00812E97"/>
    <w:rsid w:val="00813EFA"/>
    <w:rsid w:val="008216C6"/>
    <w:rsid w:val="00822631"/>
    <w:rsid w:val="00832965"/>
    <w:rsid w:val="00834A39"/>
    <w:rsid w:val="008405F1"/>
    <w:rsid w:val="008478FE"/>
    <w:rsid w:val="0085249A"/>
    <w:rsid w:val="00861F1C"/>
    <w:rsid w:val="0086331E"/>
    <w:rsid w:val="00871B2D"/>
    <w:rsid w:val="008730E5"/>
    <w:rsid w:val="00873FAE"/>
    <w:rsid w:val="00874D83"/>
    <w:rsid w:val="00875212"/>
    <w:rsid w:val="0087699C"/>
    <w:rsid w:val="00877F39"/>
    <w:rsid w:val="00880F42"/>
    <w:rsid w:val="008815B4"/>
    <w:rsid w:val="00882B5D"/>
    <w:rsid w:val="00883321"/>
    <w:rsid w:val="00891206"/>
    <w:rsid w:val="008928D3"/>
    <w:rsid w:val="00895AC6"/>
    <w:rsid w:val="008979D5"/>
    <w:rsid w:val="008A2129"/>
    <w:rsid w:val="008B2752"/>
    <w:rsid w:val="008B5D91"/>
    <w:rsid w:val="008C09C3"/>
    <w:rsid w:val="008C3018"/>
    <w:rsid w:val="008D085E"/>
    <w:rsid w:val="008D34B5"/>
    <w:rsid w:val="008D64D4"/>
    <w:rsid w:val="008E008A"/>
    <w:rsid w:val="008E0579"/>
    <w:rsid w:val="008F058E"/>
    <w:rsid w:val="008F0B89"/>
    <w:rsid w:val="008F4AC2"/>
    <w:rsid w:val="008F6C6D"/>
    <w:rsid w:val="00920352"/>
    <w:rsid w:val="00921926"/>
    <w:rsid w:val="0093041F"/>
    <w:rsid w:val="0093499E"/>
    <w:rsid w:val="00940BD1"/>
    <w:rsid w:val="00945751"/>
    <w:rsid w:val="00953D73"/>
    <w:rsid w:val="00956C8B"/>
    <w:rsid w:val="00960720"/>
    <w:rsid w:val="00961968"/>
    <w:rsid w:val="0096336A"/>
    <w:rsid w:val="00966DB9"/>
    <w:rsid w:val="00967726"/>
    <w:rsid w:val="009706A7"/>
    <w:rsid w:val="00973B0C"/>
    <w:rsid w:val="009841B4"/>
    <w:rsid w:val="009848A4"/>
    <w:rsid w:val="009860BF"/>
    <w:rsid w:val="00991A07"/>
    <w:rsid w:val="00991A67"/>
    <w:rsid w:val="00994954"/>
    <w:rsid w:val="00995D5F"/>
    <w:rsid w:val="009A19B8"/>
    <w:rsid w:val="009A3B4D"/>
    <w:rsid w:val="009A5E26"/>
    <w:rsid w:val="009A673A"/>
    <w:rsid w:val="009A6B7F"/>
    <w:rsid w:val="009A6E01"/>
    <w:rsid w:val="009A74A1"/>
    <w:rsid w:val="009A7808"/>
    <w:rsid w:val="009B098C"/>
    <w:rsid w:val="009B1E4D"/>
    <w:rsid w:val="009B51B5"/>
    <w:rsid w:val="009C056D"/>
    <w:rsid w:val="009C74CC"/>
    <w:rsid w:val="009C7FB1"/>
    <w:rsid w:val="009D3513"/>
    <w:rsid w:val="009D6B27"/>
    <w:rsid w:val="009D769C"/>
    <w:rsid w:val="009D7F67"/>
    <w:rsid w:val="009E1062"/>
    <w:rsid w:val="009E1685"/>
    <w:rsid w:val="009F4234"/>
    <w:rsid w:val="009F7E32"/>
    <w:rsid w:val="00A00DFC"/>
    <w:rsid w:val="00A01EDB"/>
    <w:rsid w:val="00A0219B"/>
    <w:rsid w:val="00A05B7A"/>
    <w:rsid w:val="00A0664E"/>
    <w:rsid w:val="00A078C1"/>
    <w:rsid w:val="00A151A4"/>
    <w:rsid w:val="00A15288"/>
    <w:rsid w:val="00A22586"/>
    <w:rsid w:val="00A23CEC"/>
    <w:rsid w:val="00A23D5B"/>
    <w:rsid w:val="00A24A34"/>
    <w:rsid w:val="00A25295"/>
    <w:rsid w:val="00A2645C"/>
    <w:rsid w:val="00A268A9"/>
    <w:rsid w:val="00A2760C"/>
    <w:rsid w:val="00A34042"/>
    <w:rsid w:val="00A36BCC"/>
    <w:rsid w:val="00A410D8"/>
    <w:rsid w:val="00A43086"/>
    <w:rsid w:val="00A47DF1"/>
    <w:rsid w:val="00A5632E"/>
    <w:rsid w:val="00A60B01"/>
    <w:rsid w:val="00A60D81"/>
    <w:rsid w:val="00A60E9D"/>
    <w:rsid w:val="00A61EC2"/>
    <w:rsid w:val="00A67016"/>
    <w:rsid w:val="00A67BF4"/>
    <w:rsid w:val="00A73DC9"/>
    <w:rsid w:val="00A817DA"/>
    <w:rsid w:val="00A81A4C"/>
    <w:rsid w:val="00A90165"/>
    <w:rsid w:val="00A93A2D"/>
    <w:rsid w:val="00A96600"/>
    <w:rsid w:val="00A9679E"/>
    <w:rsid w:val="00AA48C6"/>
    <w:rsid w:val="00AA6A8A"/>
    <w:rsid w:val="00AC07AF"/>
    <w:rsid w:val="00AC2DE9"/>
    <w:rsid w:val="00AC44D1"/>
    <w:rsid w:val="00AC4EE1"/>
    <w:rsid w:val="00AC5D4B"/>
    <w:rsid w:val="00AC69EF"/>
    <w:rsid w:val="00AC7F95"/>
    <w:rsid w:val="00AD13CE"/>
    <w:rsid w:val="00AD69CF"/>
    <w:rsid w:val="00AD7224"/>
    <w:rsid w:val="00AF0B7F"/>
    <w:rsid w:val="00AF288C"/>
    <w:rsid w:val="00AF5E9F"/>
    <w:rsid w:val="00B01D33"/>
    <w:rsid w:val="00B345D7"/>
    <w:rsid w:val="00B35A23"/>
    <w:rsid w:val="00B369CB"/>
    <w:rsid w:val="00B3733F"/>
    <w:rsid w:val="00B41B92"/>
    <w:rsid w:val="00B44051"/>
    <w:rsid w:val="00B444E6"/>
    <w:rsid w:val="00B50044"/>
    <w:rsid w:val="00B53B0C"/>
    <w:rsid w:val="00B54FFC"/>
    <w:rsid w:val="00B55BD4"/>
    <w:rsid w:val="00B5786A"/>
    <w:rsid w:val="00B6165F"/>
    <w:rsid w:val="00B700DF"/>
    <w:rsid w:val="00B8511D"/>
    <w:rsid w:val="00B9207F"/>
    <w:rsid w:val="00B92CB7"/>
    <w:rsid w:val="00BA25CA"/>
    <w:rsid w:val="00BA6279"/>
    <w:rsid w:val="00BA6695"/>
    <w:rsid w:val="00BB229E"/>
    <w:rsid w:val="00BB3B15"/>
    <w:rsid w:val="00BB4E3B"/>
    <w:rsid w:val="00BC049E"/>
    <w:rsid w:val="00BC33B7"/>
    <w:rsid w:val="00BD0D67"/>
    <w:rsid w:val="00BD6775"/>
    <w:rsid w:val="00BD71E1"/>
    <w:rsid w:val="00BE5203"/>
    <w:rsid w:val="00BE6601"/>
    <w:rsid w:val="00BE7B81"/>
    <w:rsid w:val="00BF2134"/>
    <w:rsid w:val="00BF3377"/>
    <w:rsid w:val="00BF5122"/>
    <w:rsid w:val="00BF603D"/>
    <w:rsid w:val="00BF77AB"/>
    <w:rsid w:val="00C034A8"/>
    <w:rsid w:val="00C16BC4"/>
    <w:rsid w:val="00C21ED8"/>
    <w:rsid w:val="00C23F72"/>
    <w:rsid w:val="00C257BA"/>
    <w:rsid w:val="00C25A6B"/>
    <w:rsid w:val="00C26934"/>
    <w:rsid w:val="00C313CB"/>
    <w:rsid w:val="00C348D7"/>
    <w:rsid w:val="00C4054D"/>
    <w:rsid w:val="00C532AD"/>
    <w:rsid w:val="00C548E1"/>
    <w:rsid w:val="00C57ABE"/>
    <w:rsid w:val="00C600D3"/>
    <w:rsid w:val="00C720BF"/>
    <w:rsid w:val="00C72F8D"/>
    <w:rsid w:val="00C73332"/>
    <w:rsid w:val="00C75794"/>
    <w:rsid w:val="00C80079"/>
    <w:rsid w:val="00C9023B"/>
    <w:rsid w:val="00C91064"/>
    <w:rsid w:val="00C91ECF"/>
    <w:rsid w:val="00C939FE"/>
    <w:rsid w:val="00C963F7"/>
    <w:rsid w:val="00CA2E37"/>
    <w:rsid w:val="00CA3487"/>
    <w:rsid w:val="00CA5FC6"/>
    <w:rsid w:val="00CA6769"/>
    <w:rsid w:val="00CB6DE2"/>
    <w:rsid w:val="00CC0F3D"/>
    <w:rsid w:val="00CC1DB3"/>
    <w:rsid w:val="00CC1EAB"/>
    <w:rsid w:val="00CC424A"/>
    <w:rsid w:val="00CC5038"/>
    <w:rsid w:val="00CC7247"/>
    <w:rsid w:val="00CD0068"/>
    <w:rsid w:val="00CD7C03"/>
    <w:rsid w:val="00CD7CA3"/>
    <w:rsid w:val="00CE47BD"/>
    <w:rsid w:val="00CE5764"/>
    <w:rsid w:val="00CF00FF"/>
    <w:rsid w:val="00CF1008"/>
    <w:rsid w:val="00CF59F3"/>
    <w:rsid w:val="00CF6F06"/>
    <w:rsid w:val="00CF76DF"/>
    <w:rsid w:val="00D00098"/>
    <w:rsid w:val="00D0143C"/>
    <w:rsid w:val="00D0604A"/>
    <w:rsid w:val="00D146A3"/>
    <w:rsid w:val="00D225A0"/>
    <w:rsid w:val="00D22E60"/>
    <w:rsid w:val="00D23AC4"/>
    <w:rsid w:val="00D30C83"/>
    <w:rsid w:val="00D319A5"/>
    <w:rsid w:val="00D33068"/>
    <w:rsid w:val="00D35706"/>
    <w:rsid w:val="00D35C6C"/>
    <w:rsid w:val="00D36D66"/>
    <w:rsid w:val="00D46DD2"/>
    <w:rsid w:val="00D515A9"/>
    <w:rsid w:val="00D56FBC"/>
    <w:rsid w:val="00D64F52"/>
    <w:rsid w:val="00D73A54"/>
    <w:rsid w:val="00D73CC1"/>
    <w:rsid w:val="00D749CA"/>
    <w:rsid w:val="00D76026"/>
    <w:rsid w:val="00D84123"/>
    <w:rsid w:val="00D847A7"/>
    <w:rsid w:val="00D90588"/>
    <w:rsid w:val="00D906DC"/>
    <w:rsid w:val="00DA192B"/>
    <w:rsid w:val="00DA3A9A"/>
    <w:rsid w:val="00DB04AB"/>
    <w:rsid w:val="00DB386C"/>
    <w:rsid w:val="00DC01C0"/>
    <w:rsid w:val="00DC1DA2"/>
    <w:rsid w:val="00DC2C8A"/>
    <w:rsid w:val="00DC2F95"/>
    <w:rsid w:val="00DC577A"/>
    <w:rsid w:val="00DC5DEC"/>
    <w:rsid w:val="00DC655F"/>
    <w:rsid w:val="00DC66EC"/>
    <w:rsid w:val="00DD5D3B"/>
    <w:rsid w:val="00DE1E03"/>
    <w:rsid w:val="00DE1E8E"/>
    <w:rsid w:val="00DE4EFF"/>
    <w:rsid w:val="00DE5107"/>
    <w:rsid w:val="00DE6EE5"/>
    <w:rsid w:val="00DE7D21"/>
    <w:rsid w:val="00DF0DF5"/>
    <w:rsid w:val="00DF25A0"/>
    <w:rsid w:val="00DF4439"/>
    <w:rsid w:val="00DF7417"/>
    <w:rsid w:val="00E0272B"/>
    <w:rsid w:val="00E03B1E"/>
    <w:rsid w:val="00E1435B"/>
    <w:rsid w:val="00E16C16"/>
    <w:rsid w:val="00E21A46"/>
    <w:rsid w:val="00E239C1"/>
    <w:rsid w:val="00E23CA1"/>
    <w:rsid w:val="00E23F3D"/>
    <w:rsid w:val="00E2418F"/>
    <w:rsid w:val="00E24958"/>
    <w:rsid w:val="00E2642E"/>
    <w:rsid w:val="00E26E7A"/>
    <w:rsid w:val="00E30812"/>
    <w:rsid w:val="00E327F1"/>
    <w:rsid w:val="00E4194B"/>
    <w:rsid w:val="00E500B2"/>
    <w:rsid w:val="00E50A13"/>
    <w:rsid w:val="00E5502D"/>
    <w:rsid w:val="00E557F0"/>
    <w:rsid w:val="00E563C1"/>
    <w:rsid w:val="00E77B52"/>
    <w:rsid w:val="00E81020"/>
    <w:rsid w:val="00E841A3"/>
    <w:rsid w:val="00E842C3"/>
    <w:rsid w:val="00E84E26"/>
    <w:rsid w:val="00E931CC"/>
    <w:rsid w:val="00E94E68"/>
    <w:rsid w:val="00E9639C"/>
    <w:rsid w:val="00E97B46"/>
    <w:rsid w:val="00EA6052"/>
    <w:rsid w:val="00EB2A81"/>
    <w:rsid w:val="00EB35B8"/>
    <w:rsid w:val="00EC221E"/>
    <w:rsid w:val="00EC22F7"/>
    <w:rsid w:val="00EC3F53"/>
    <w:rsid w:val="00EC634B"/>
    <w:rsid w:val="00ED1547"/>
    <w:rsid w:val="00ED6023"/>
    <w:rsid w:val="00ED6482"/>
    <w:rsid w:val="00EE0F99"/>
    <w:rsid w:val="00EF470D"/>
    <w:rsid w:val="00EF613B"/>
    <w:rsid w:val="00F0044B"/>
    <w:rsid w:val="00F016EF"/>
    <w:rsid w:val="00F02C06"/>
    <w:rsid w:val="00F04807"/>
    <w:rsid w:val="00F04A25"/>
    <w:rsid w:val="00F04D3C"/>
    <w:rsid w:val="00F04F2D"/>
    <w:rsid w:val="00F055F2"/>
    <w:rsid w:val="00F05BCB"/>
    <w:rsid w:val="00F141C3"/>
    <w:rsid w:val="00F21E4F"/>
    <w:rsid w:val="00F2419D"/>
    <w:rsid w:val="00F255B0"/>
    <w:rsid w:val="00F257D8"/>
    <w:rsid w:val="00F313CE"/>
    <w:rsid w:val="00F315C0"/>
    <w:rsid w:val="00F32C22"/>
    <w:rsid w:val="00F33BD8"/>
    <w:rsid w:val="00F45295"/>
    <w:rsid w:val="00F53F1C"/>
    <w:rsid w:val="00F62CEB"/>
    <w:rsid w:val="00F6326C"/>
    <w:rsid w:val="00F720D6"/>
    <w:rsid w:val="00F74644"/>
    <w:rsid w:val="00F83D55"/>
    <w:rsid w:val="00F84E72"/>
    <w:rsid w:val="00F85D6D"/>
    <w:rsid w:val="00F9111B"/>
    <w:rsid w:val="00FA03CE"/>
    <w:rsid w:val="00FA3CCB"/>
    <w:rsid w:val="00FA3D64"/>
    <w:rsid w:val="00FA3F04"/>
    <w:rsid w:val="00FA70C4"/>
    <w:rsid w:val="00FA74E6"/>
    <w:rsid w:val="00FB1FC8"/>
    <w:rsid w:val="00FB27EF"/>
    <w:rsid w:val="00FB2EF9"/>
    <w:rsid w:val="00FB32EA"/>
    <w:rsid w:val="00FB69BA"/>
    <w:rsid w:val="00FC0786"/>
    <w:rsid w:val="00FC146C"/>
    <w:rsid w:val="00FC53D3"/>
    <w:rsid w:val="00FC5EC2"/>
    <w:rsid w:val="00FC6EF3"/>
    <w:rsid w:val="00FC7621"/>
    <w:rsid w:val="00FD0551"/>
    <w:rsid w:val="00FE1D59"/>
    <w:rsid w:val="00FE4E5E"/>
    <w:rsid w:val="00FF0EBC"/>
    <w:rsid w:val="00FF446D"/>
    <w:rsid w:val="00FF5D31"/>
    <w:rsid w:val="00FF66FA"/>
    <w:rsid w:val="00FF6BDB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9EA6D5"/>
  <w15:chartTrackingRefBased/>
  <w15:docId w15:val="{809EBD97-0B08-44C0-9314-10400B89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42852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9E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D9DFEF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6D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374C8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991A67"/>
    <w:pPr>
      <w:tabs>
        <w:tab w:val="right" w:leader="dot" w:pos="9350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DFEF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9197CF" w:themeColor="text2" w:themeTint="66"/>
        <w:left w:val="single" w:sz="4" w:space="0" w:color="9197CF" w:themeColor="text2" w:themeTint="66"/>
        <w:bottom w:val="single" w:sz="4" w:space="0" w:color="9197CF" w:themeColor="text2" w:themeTint="66"/>
        <w:right w:val="single" w:sz="4" w:space="0" w:color="9197CF" w:themeColor="text2" w:themeTint="66"/>
        <w:insideV w:val="single" w:sz="4" w:space="0" w:color="9197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A66AC" w:themeFill="accent1"/>
      </w:tcPr>
    </w:tblStylePr>
    <w:tblStylePr w:type="lastRow">
      <w:rPr>
        <w:rFonts w:asciiTheme="majorHAnsi" w:hAnsiTheme="majorHAnsi"/>
        <w:b/>
        <w:caps/>
        <w:smallCaps w:val="0"/>
        <w:color w:val="4A66AC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8CA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D46DD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46DD2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4679BA"/>
  </w:style>
  <w:style w:type="paragraph" w:styleId="Caption">
    <w:name w:val="caption"/>
    <w:basedOn w:val="Normal"/>
    <w:next w:val="Normal"/>
    <w:uiPriority w:val="35"/>
    <w:unhideWhenUsed/>
    <w:qFormat/>
    <w:rsid w:val="00E500B2"/>
    <w:pPr>
      <w:spacing w:after="200" w:line="240" w:lineRule="auto"/>
    </w:pPr>
    <w:rPr>
      <w:i/>
      <w:i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C6"/>
    <w:rPr>
      <w:rFonts w:ascii="Courier New" w:eastAsia="Times New Roman" w:hAnsi="Courier New" w:cs="Courier New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r%20Joshi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211AA0679E492EBD1C6F555BA9C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E491B-C5B1-4591-ABF7-CD33366F768A}"/>
      </w:docPartPr>
      <w:docPartBody>
        <w:p w:rsidR="008C5A3F" w:rsidRDefault="008B45A5" w:rsidP="008B45A5">
          <w:pPr>
            <w:pStyle w:val="8B211AA0679E492EBD1C6F555BA9CF2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C8994FCBE764FABBC69974960B00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AF7E8-5521-4308-ADE8-AD4C81CE17FD}"/>
      </w:docPartPr>
      <w:docPartBody>
        <w:p w:rsidR="008C5A3F" w:rsidRDefault="008B45A5" w:rsidP="008B45A5">
          <w:pPr>
            <w:pStyle w:val="7C8994FCBE764FABBC69974960B008B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3CDDB4DC9434C32AD55A7CB3DA2F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C8543-86F5-4F8F-8CFC-3CDBE69CA2B5}"/>
      </w:docPartPr>
      <w:docPartBody>
        <w:p w:rsidR="008C5A3F" w:rsidRDefault="008B45A5" w:rsidP="008B45A5">
          <w:pPr>
            <w:pStyle w:val="53CDDB4DC9434C32AD55A7CB3DA2F4A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5A5"/>
    <w:rsid w:val="00112C1A"/>
    <w:rsid w:val="00127528"/>
    <w:rsid w:val="001325D8"/>
    <w:rsid w:val="001E41FB"/>
    <w:rsid w:val="0045335B"/>
    <w:rsid w:val="00482575"/>
    <w:rsid w:val="004A24BC"/>
    <w:rsid w:val="007D4401"/>
    <w:rsid w:val="008932C9"/>
    <w:rsid w:val="008B45A5"/>
    <w:rsid w:val="008C5A3F"/>
    <w:rsid w:val="00977522"/>
    <w:rsid w:val="009F2D24"/>
    <w:rsid w:val="00B0547B"/>
    <w:rsid w:val="00C83CD7"/>
    <w:rsid w:val="00E55B12"/>
    <w:rsid w:val="00F0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DE62113FE4A2B9FCE6C73AE141B39">
    <w:name w:val="F6DDE62113FE4A2B9FCE6C73AE141B39"/>
    <w:rsid w:val="008B45A5"/>
  </w:style>
  <w:style w:type="paragraph" w:customStyle="1" w:styleId="8A3F014330FD48E595D3795DC6FFAE2D">
    <w:name w:val="8A3F014330FD48E595D3795DC6FFAE2D"/>
    <w:rsid w:val="008B45A5"/>
  </w:style>
  <w:style w:type="paragraph" w:customStyle="1" w:styleId="BA8DE410BD7E4341A7089CD3C0C4C1C2">
    <w:name w:val="BA8DE410BD7E4341A7089CD3C0C4C1C2"/>
    <w:rsid w:val="008B45A5"/>
  </w:style>
  <w:style w:type="paragraph" w:customStyle="1" w:styleId="BDF62DD255074D8A974EB96984F7BA00">
    <w:name w:val="BDF62DD255074D8A974EB96984F7BA00"/>
    <w:rsid w:val="008B45A5"/>
  </w:style>
  <w:style w:type="paragraph" w:customStyle="1" w:styleId="54CAFF5D35F7446AAFA418395B5C6037">
    <w:name w:val="54CAFF5D35F7446AAFA418395B5C6037"/>
    <w:rsid w:val="008B45A5"/>
  </w:style>
  <w:style w:type="paragraph" w:customStyle="1" w:styleId="F66EF66FD914494AB4B85940AB2A7E2B">
    <w:name w:val="F66EF66FD914494AB4B85940AB2A7E2B"/>
    <w:rsid w:val="008B45A5"/>
  </w:style>
  <w:style w:type="paragraph" w:customStyle="1" w:styleId="8B211AA0679E492EBD1C6F555BA9CF2B">
    <w:name w:val="8B211AA0679E492EBD1C6F555BA9CF2B"/>
    <w:rsid w:val="008B45A5"/>
  </w:style>
  <w:style w:type="paragraph" w:customStyle="1" w:styleId="7C8994FCBE764FABBC69974960B008BD">
    <w:name w:val="7C8994FCBE764FABBC69974960B008BD"/>
    <w:rsid w:val="008B45A5"/>
  </w:style>
  <w:style w:type="paragraph" w:customStyle="1" w:styleId="53CDDB4DC9434C32AD55A7CB3DA2F4A6">
    <w:name w:val="53CDDB4DC9434C32AD55A7CB3DA2F4A6"/>
    <w:rsid w:val="008B4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0E36AD-B847-4BAB-BBBB-390C81EDE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2015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SmartAds</vt:lpstr>
    </vt:vector>
  </TitlesOfParts>
  <Company>LocationGuru Solutions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Assignment</dc:title>
  <dc:subject>Software Engineer Trainee [Server-Side Development]</dc:subject>
  <dc:creator>Kedar Joshi</dc:creator>
  <cp:keywords/>
  <dc:description/>
  <cp:lastModifiedBy>lg</cp:lastModifiedBy>
  <cp:revision>623</cp:revision>
  <dcterms:created xsi:type="dcterms:W3CDTF">2015-05-25T07:16:00Z</dcterms:created>
  <dcterms:modified xsi:type="dcterms:W3CDTF">2018-01-25T09:45:00Z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